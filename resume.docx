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E19E3" w:rsidP="00913946">
            <w:pPr>
              <w:pStyle w:val="Title"/>
            </w:pPr>
            <w:r>
              <w:t>Syefira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Shofa</w:t>
            </w:r>
          </w:p>
          <w:p w:rsidR="00692703" w:rsidRPr="00CF1A49" w:rsidRDefault="00692703" w:rsidP="00021AA2">
            <w:pPr>
              <w:pStyle w:val="ContactInfo"/>
              <w:contextualSpacing w:val="0"/>
              <w:jc w:val="left"/>
            </w:pPr>
          </w:p>
          <w:p w:rsidR="00692703" w:rsidRPr="00CF1A49" w:rsidRDefault="00021AA2" w:rsidP="00913946">
            <w:pPr>
              <w:pStyle w:val="ContactInfoEmphasis"/>
              <w:contextualSpacing w:val="0"/>
            </w:pPr>
            <w:r>
              <w:t>Sshofa3@gatech.edu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E922ABD3E3258438D2FABD3F61AF3C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21AA2">
              <w:t>https://www.linkedin.com/in/syefira-shofa/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770C84211478148A2D0EF5F4E0CA4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bookmarkStart w:id="0" w:name="_GoBack"/>
            <w:r w:rsidRPr="00021AA2">
              <w:t>https://sshofa.github.io</w:t>
            </w:r>
            <w:bookmarkEnd w:id="0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21AA2" w:rsidP="00913946">
            <w:pPr>
              <w:contextualSpacing w:val="0"/>
            </w:pPr>
            <w:r w:rsidRPr="00021AA2">
              <w:t>Technical Analyst with a Mathematics background experienced in the video game, consumer electronics and genealogy industries. Adept at developing ETL’s, mathematical and statistical modeling, and performance reporting.</w:t>
            </w:r>
          </w:p>
        </w:tc>
      </w:tr>
    </w:tbl>
    <w:p w:rsidR="004E01EB" w:rsidRPr="00CF1A49" w:rsidRDefault="002C397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C9855887F6C9248882227C5E4D64A2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021AA2" w:rsidRPr="00CF1A49" w:rsidRDefault="00021AA2" w:rsidP="00021AA2">
            <w:pPr>
              <w:pStyle w:val="Heading3"/>
              <w:contextualSpacing w:val="0"/>
              <w:outlineLvl w:val="2"/>
            </w:pPr>
            <w:r>
              <w:t>2020</w:t>
            </w:r>
            <w:r w:rsidRPr="00CF1A49">
              <w:t xml:space="preserve"> – </w:t>
            </w:r>
            <w:r>
              <w:t>Present</w:t>
            </w:r>
          </w:p>
          <w:p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senior analyst</w:t>
            </w:r>
            <w:r w:rsidRPr="00CF1A49">
              <w:t xml:space="preserve">, </w:t>
            </w:r>
            <w:r>
              <w:rPr>
                <w:rStyle w:val="SubtleReference"/>
              </w:rPr>
              <w:t>activision</w:t>
            </w:r>
          </w:p>
          <w:p w:rsidR="00880E77" w:rsidRDefault="00880E77" w:rsidP="00880E77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Live Ops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05045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&amp; Marketing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Analytics</w:t>
            </w:r>
          </w:p>
          <w:p w:rsidR="00880E77" w:rsidRPr="00F9382F" w:rsidRDefault="0005045B" w:rsidP="00F9382F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Proposed, designed and implemented A/B tests as well as 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 xml:space="preserve">conducted statistical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analysis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 xml:space="preserve"> to investigate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>impact on company KPI’s</w:t>
            </w:r>
          </w:p>
          <w:p w:rsidR="002D7647" w:rsidRDefault="0005045B" w:rsidP="0005045B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Analyzed </w:t>
            </w:r>
            <w:r w:rsidR="00F9382F" w:rsidRP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player experience, in-game engagement</w:t>
            </w:r>
            <w:r w:rsid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</w:t>
            </w:r>
            <w:r w:rsidR="00F9382F" w:rsidRP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revenue </w:t>
            </w:r>
            <w:r w:rsidR="00F9382F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and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marketing efforts</w:t>
            </w:r>
          </w:p>
          <w:p w:rsidR="0005045B" w:rsidRPr="0005045B" w:rsidRDefault="002D7647" w:rsidP="0005045B">
            <w:pPr>
              <w:pStyle w:val="Heading2"/>
              <w:numPr>
                <w:ilvl w:val="0"/>
                <w:numId w:val="19"/>
              </w:numPr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W</w:t>
            </w:r>
            <w:r w:rsidR="0005045B"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orked cross-functionally with stakeholders to implement optimization recommendations</w:t>
            </w:r>
          </w:p>
          <w:p w:rsidR="00021AA2" w:rsidRPr="00021AA2" w:rsidRDefault="00021AA2" w:rsidP="00880E77">
            <w:pPr>
              <w:pStyle w:val="Heading2"/>
              <w:numPr>
                <w:ilvl w:val="0"/>
                <w:numId w:val="19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Explained methodologies used and interpretation of results in lament terms to stakeholders</w:t>
            </w:r>
          </w:p>
          <w:p w:rsidR="00021AA2" w:rsidRDefault="00021AA2" w:rsidP="00880E77">
            <w:pPr>
              <w:pStyle w:val="Heading3"/>
              <w:numPr>
                <w:ilvl w:val="0"/>
                <w:numId w:val="19"/>
              </w:numPr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szCs w:val="22"/>
              </w:rPr>
              <w:t>Owned automated dashboard ETL and partnered with the data visualization team to visualize the data in a simplified manner that still allows for deeper understanding of campaign performance</w:t>
            </w:r>
          </w:p>
          <w:p w:rsidR="00021AA2" w:rsidRDefault="00021AA2" w:rsidP="00021AA2">
            <w:pPr>
              <w:pStyle w:val="Heading3"/>
              <w:contextualSpacing w:val="0"/>
              <w:outlineLvl w:val="2"/>
            </w:pPr>
          </w:p>
          <w:p w:rsidR="001D0BF1" w:rsidRPr="00CF1A49" w:rsidRDefault="00021AA2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2020</w:t>
            </w:r>
          </w:p>
          <w:p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associate marketing science manager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OMD</w:t>
            </w:r>
          </w:p>
          <w:p w:rsidR="00021AA2" w:rsidRPr="00021AA2" w:rsidRDefault="00021AA2" w:rsidP="00021AA2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Account: Apple, Ancestry</w:t>
            </w:r>
          </w:p>
          <w:p w:rsidR="00021AA2" w:rsidRPr="00021AA2" w:rsidRDefault="00021AA2" w:rsidP="00880E77">
            <w:pPr>
              <w:pStyle w:val="Heading2"/>
              <w:numPr>
                <w:ilvl w:val="0"/>
                <w:numId w:val="17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Designed, tested, deployed and optimized automated data process with data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coming in from multiple data sources across all media channels on a global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scale</w:t>
            </w:r>
          </w:p>
          <w:p w:rsidR="001E3120" w:rsidRPr="00021AA2" w:rsidRDefault="00021AA2" w:rsidP="00880E77">
            <w:pPr>
              <w:pStyle w:val="Heading2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Developed match market test statistical methodology to test effectiveness of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new marketing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tactic, Recursive Partitioning model to identify best audience grouping for benchmarks,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proofErr w:type="spellStart"/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RMarkdown</w:t>
            </w:r>
            <w:proofErr w:type="spellEnd"/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reporting templates for automated reporting, flighting strategy to optimize media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Pr="00021AA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allocation throughout the new fiscal year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21AA2" w:rsidP="00F61DF9">
            <w:pPr>
              <w:pStyle w:val="Heading3"/>
              <w:contextualSpacing w:val="0"/>
              <w:outlineLvl w:val="2"/>
            </w:pPr>
            <w:r>
              <w:t>2018</w:t>
            </w:r>
            <w:r w:rsidR="00F61DF9" w:rsidRPr="00CF1A49">
              <w:t xml:space="preserve"> – </w:t>
            </w:r>
            <w:r>
              <w:t>2019</w:t>
            </w:r>
          </w:p>
          <w:p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analyst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mediacom</w:t>
            </w:r>
          </w:p>
          <w:p w:rsidR="00021AA2" w:rsidRDefault="00021AA2" w:rsidP="00021AA2">
            <w:r>
              <w:t>Account: PlayStation</w:t>
            </w:r>
          </w:p>
          <w:p w:rsidR="00021AA2" w:rsidRDefault="00021AA2" w:rsidP="00880E77">
            <w:pPr>
              <w:pStyle w:val="ListParagraph"/>
              <w:numPr>
                <w:ilvl w:val="0"/>
                <w:numId w:val="15"/>
              </w:numPr>
            </w:pPr>
            <w:r>
              <w:t>Rebuilt the database, optimized the data process and improved naming</w:t>
            </w:r>
            <w:r>
              <w:t xml:space="preserve"> </w:t>
            </w:r>
            <w:r>
              <w:t>conventions</w:t>
            </w:r>
          </w:p>
          <w:p w:rsidR="00021AA2" w:rsidRDefault="00021AA2" w:rsidP="00880E77">
            <w:pPr>
              <w:pStyle w:val="ListParagraph"/>
              <w:numPr>
                <w:ilvl w:val="0"/>
                <w:numId w:val="15"/>
              </w:numPr>
            </w:pPr>
            <w:r>
              <w:t>Developed and automated business intelligence dashboards for data</w:t>
            </w:r>
            <w:r>
              <w:t xml:space="preserve"> </w:t>
            </w:r>
            <w:r>
              <w:t>visualization and insight generation</w:t>
            </w:r>
          </w:p>
          <w:p w:rsidR="00F61DF9" w:rsidRDefault="00021AA2" w:rsidP="00880E77">
            <w:pPr>
              <w:pStyle w:val="ListParagraph"/>
              <w:numPr>
                <w:ilvl w:val="0"/>
                <w:numId w:val="14"/>
              </w:numPr>
            </w:pPr>
            <w:r>
              <w:t>Connected excel to SQL database, allowing internal teams to obtain data in</w:t>
            </w:r>
            <w:r>
              <w:t xml:space="preserve"> </w:t>
            </w:r>
            <w:r>
              <w:t>real time and analyze with customized data for reporting</w:t>
            </w:r>
          </w:p>
        </w:tc>
      </w:tr>
    </w:tbl>
    <w:sdt>
      <w:sdtPr>
        <w:alias w:val="Education:"/>
        <w:tag w:val="Education:"/>
        <w:id w:val="-1908763273"/>
        <w:placeholder>
          <w:docPart w:val="9D9F409789C4E1408CEE6387DA08F83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21AA2" w:rsidP="001D0BF1">
            <w:pPr>
              <w:pStyle w:val="Heading2"/>
              <w:contextualSpacing w:val="0"/>
              <w:outlineLvl w:val="1"/>
            </w:pPr>
            <w:r>
              <w:t>Masters,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  <w:p w:rsidR="007538DC" w:rsidRPr="00CF1A49" w:rsidRDefault="00021AA2" w:rsidP="007538DC">
            <w:pPr>
              <w:contextualSpacing w:val="0"/>
            </w:pPr>
            <w:r>
              <w:t>Anticipated Completion: May 2024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21AA2" w:rsidP="00F61DF9">
            <w:pPr>
              <w:pStyle w:val="Heading2"/>
              <w:contextualSpacing w:val="0"/>
              <w:outlineLvl w:val="1"/>
            </w:pPr>
            <w:r>
              <w:t>micromasters, analytics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georgia institute of technology</w:t>
            </w:r>
          </w:p>
          <w:p w:rsidR="00021AA2" w:rsidRPr="00CF1A49" w:rsidRDefault="00021AA2" w:rsidP="00021AA2">
            <w:pPr>
              <w:pStyle w:val="Heading3"/>
              <w:contextualSpacing w:val="0"/>
              <w:outlineLvl w:val="2"/>
            </w:pPr>
          </w:p>
          <w:p w:rsidR="00021AA2" w:rsidRPr="00CF1A49" w:rsidRDefault="00021AA2" w:rsidP="00021AA2">
            <w:pPr>
              <w:pStyle w:val="Heading2"/>
              <w:contextualSpacing w:val="0"/>
              <w:outlineLvl w:val="1"/>
            </w:pPr>
            <w:r>
              <w:t>bachelor of arts, mathematics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san diego</w:t>
            </w:r>
          </w:p>
          <w:p w:rsidR="00021AA2" w:rsidRDefault="00021AA2" w:rsidP="00021AA2">
            <w:r>
              <w:t>Minors: International Business &amp; Asian Studies</w:t>
            </w:r>
          </w:p>
        </w:tc>
      </w:tr>
    </w:tbl>
    <w:sdt>
      <w:sdtPr>
        <w:alias w:val="Skills:"/>
        <w:tag w:val="Skills:"/>
        <w:id w:val="-1392877668"/>
        <w:placeholder>
          <w:docPart w:val="EC754B6243BD4F4EB6BE9430A0ECF0C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21AA2" w:rsidP="00021AA2">
            <w:pPr>
              <w:pStyle w:val="ListBullet"/>
            </w:pPr>
            <w:r>
              <w:t>Computing</w:t>
            </w:r>
            <w:r>
              <w:t xml:space="preserve">: </w:t>
            </w:r>
            <w:r>
              <w:t>SQL, R, Python</w:t>
            </w:r>
          </w:p>
          <w:p w:rsidR="001F4E6D" w:rsidRPr="006E1507" w:rsidRDefault="00021AA2" w:rsidP="00021AA2">
            <w:pPr>
              <w:pStyle w:val="ListBullet"/>
            </w:pPr>
            <w:r>
              <w:t>Analytics Tools</w:t>
            </w:r>
            <w:r>
              <w:t xml:space="preserve">: </w:t>
            </w:r>
            <w:r>
              <w:t xml:space="preserve">Apache Airflow, Apache Spark, GitHub, GitLab, Databricks, AWS Redshift &amp; S3, Tableau, </w:t>
            </w:r>
            <w:proofErr w:type="spellStart"/>
            <w:r>
              <w:t>Datorama</w:t>
            </w:r>
            <w:proofErr w:type="spellEnd"/>
            <w:r>
              <w:t>, Microsoft Power BI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021AA2" w:rsidP="00021AA2">
            <w:pPr>
              <w:pStyle w:val="ListBullet"/>
            </w:pPr>
            <w:r>
              <w:t>Marketing Channels</w:t>
            </w:r>
            <w:r>
              <w:t xml:space="preserve">: </w:t>
            </w:r>
            <w:r>
              <w:t>Offline TV, Audio, Display &amp; Video, Programmatic, Social, Search, In-Game Communication, Email, Push, SMS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977" w:rsidRDefault="002C3977" w:rsidP="0068194B">
      <w:r>
        <w:separator/>
      </w:r>
    </w:p>
    <w:p w:rsidR="002C3977" w:rsidRDefault="002C3977"/>
    <w:p w:rsidR="002C3977" w:rsidRDefault="002C3977"/>
  </w:endnote>
  <w:endnote w:type="continuationSeparator" w:id="0">
    <w:p w:rsidR="002C3977" w:rsidRDefault="002C3977" w:rsidP="0068194B">
      <w:r>
        <w:continuationSeparator/>
      </w:r>
    </w:p>
    <w:p w:rsidR="002C3977" w:rsidRDefault="002C3977"/>
    <w:p w:rsidR="002C3977" w:rsidRDefault="002C39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977" w:rsidRDefault="002C3977" w:rsidP="0068194B">
      <w:r>
        <w:separator/>
      </w:r>
    </w:p>
    <w:p w:rsidR="002C3977" w:rsidRDefault="002C3977"/>
    <w:p w:rsidR="002C3977" w:rsidRDefault="002C3977"/>
  </w:footnote>
  <w:footnote w:type="continuationSeparator" w:id="0">
    <w:p w:rsidR="002C3977" w:rsidRDefault="002C3977" w:rsidP="0068194B">
      <w:r>
        <w:continuationSeparator/>
      </w:r>
    </w:p>
    <w:p w:rsidR="002C3977" w:rsidRDefault="002C3977"/>
    <w:p w:rsidR="002C3977" w:rsidRDefault="002C39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11F022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38105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CF5FE7"/>
    <w:multiLevelType w:val="hybridMultilevel"/>
    <w:tmpl w:val="D05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EB5394"/>
    <w:multiLevelType w:val="hybridMultilevel"/>
    <w:tmpl w:val="E820C1A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14652"/>
    <w:multiLevelType w:val="hybridMultilevel"/>
    <w:tmpl w:val="591AB990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132A5"/>
    <w:multiLevelType w:val="hybridMultilevel"/>
    <w:tmpl w:val="A73C3398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8E62570"/>
    <w:multiLevelType w:val="hybridMultilevel"/>
    <w:tmpl w:val="00B2EF5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15682"/>
    <w:multiLevelType w:val="hybridMultilevel"/>
    <w:tmpl w:val="E7AEA496"/>
    <w:lvl w:ilvl="0" w:tplc="610A23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8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E3"/>
    <w:rsid w:val="000001EF"/>
    <w:rsid w:val="00007322"/>
    <w:rsid w:val="00007728"/>
    <w:rsid w:val="00021AA2"/>
    <w:rsid w:val="00022EB2"/>
    <w:rsid w:val="00024584"/>
    <w:rsid w:val="00024730"/>
    <w:rsid w:val="0005045B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3977"/>
    <w:rsid w:val="002D23C5"/>
    <w:rsid w:val="002D6137"/>
    <w:rsid w:val="002D7647"/>
    <w:rsid w:val="002E7E61"/>
    <w:rsid w:val="002F05E5"/>
    <w:rsid w:val="002F254D"/>
    <w:rsid w:val="002F30E4"/>
    <w:rsid w:val="00307140"/>
    <w:rsid w:val="00316DFF"/>
    <w:rsid w:val="00325B57"/>
    <w:rsid w:val="00336056"/>
    <w:rsid w:val="003473CE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19E3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B5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0E77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6148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5EC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82F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7A1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irashofa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922ABD3E3258438D2FABD3F61A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87F9B-782A-E641-9080-87DE3CD50A3D}"/>
      </w:docPartPr>
      <w:docPartBody>
        <w:p w:rsidR="00000000" w:rsidRDefault="00055180">
          <w:pPr>
            <w:pStyle w:val="3E922ABD3E3258438D2FABD3F61AF3C0"/>
          </w:pPr>
          <w:r w:rsidRPr="00CF1A49">
            <w:t>·</w:t>
          </w:r>
        </w:p>
      </w:docPartBody>
    </w:docPart>
    <w:docPart>
      <w:docPartPr>
        <w:name w:val="A770C84211478148A2D0EF5F4E0CA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CBBA-05F1-3E40-90A7-8F78AA0F0298}"/>
      </w:docPartPr>
      <w:docPartBody>
        <w:p w:rsidR="00000000" w:rsidRDefault="00055180">
          <w:pPr>
            <w:pStyle w:val="A770C84211478148A2D0EF5F4E0CA478"/>
          </w:pPr>
          <w:r w:rsidRPr="00CF1A49">
            <w:t>·</w:t>
          </w:r>
        </w:p>
      </w:docPartBody>
    </w:docPart>
    <w:docPart>
      <w:docPartPr>
        <w:name w:val="BC9855887F6C9248882227C5E4D6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2FF3D-226F-8142-A941-A8A6644A8EE5}"/>
      </w:docPartPr>
      <w:docPartBody>
        <w:p w:rsidR="00000000" w:rsidRDefault="00055180">
          <w:pPr>
            <w:pStyle w:val="BC9855887F6C9248882227C5E4D64A2B"/>
          </w:pPr>
          <w:r w:rsidRPr="00CF1A49">
            <w:t>Experience</w:t>
          </w:r>
        </w:p>
      </w:docPartBody>
    </w:docPart>
    <w:docPart>
      <w:docPartPr>
        <w:name w:val="9D9F409789C4E1408CEE6387DA08F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2A80F-7736-314F-99B4-F48EE7C249E4}"/>
      </w:docPartPr>
      <w:docPartBody>
        <w:p w:rsidR="00000000" w:rsidRDefault="00055180">
          <w:pPr>
            <w:pStyle w:val="9D9F409789C4E1408CEE6387DA08F83D"/>
          </w:pPr>
          <w:r w:rsidRPr="00CF1A49">
            <w:t>Education</w:t>
          </w:r>
        </w:p>
      </w:docPartBody>
    </w:docPart>
    <w:docPart>
      <w:docPartPr>
        <w:name w:val="EC754B6243BD4F4EB6BE9430A0EC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EC35-4E3B-1D4C-8C9A-8285319FD7F3}"/>
      </w:docPartPr>
      <w:docPartBody>
        <w:p w:rsidR="00000000" w:rsidRDefault="00055180">
          <w:pPr>
            <w:pStyle w:val="EC754B6243BD4F4EB6BE9430A0ECF0C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F5"/>
    <w:rsid w:val="00055180"/>
    <w:rsid w:val="00A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04D48C0BBAB24E9DE8AD6600F7475E">
    <w:name w:val="D404D48C0BBAB24E9DE8AD6600F7475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448B4CAA8720C46AC0137AA24CE21D7">
    <w:name w:val="B448B4CAA8720C46AC0137AA24CE21D7"/>
  </w:style>
  <w:style w:type="paragraph" w:customStyle="1" w:styleId="D6C75370EDACA048B27C8C74D330AD7F">
    <w:name w:val="D6C75370EDACA048B27C8C74D330AD7F"/>
  </w:style>
  <w:style w:type="paragraph" w:customStyle="1" w:styleId="4FC18795DF603C488968F3A7CFD45A33">
    <w:name w:val="4FC18795DF603C488968F3A7CFD45A33"/>
  </w:style>
  <w:style w:type="paragraph" w:customStyle="1" w:styleId="2C1964BE75215A429D5F28BCE498B30B">
    <w:name w:val="2C1964BE75215A429D5F28BCE498B30B"/>
  </w:style>
  <w:style w:type="paragraph" w:customStyle="1" w:styleId="6811EFFF5E97304F9D711BA7D0015FFE">
    <w:name w:val="6811EFFF5E97304F9D711BA7D0015FFE"/>
  </w:style>
  <w:style w:type="paragraph" w:customStyle="1" w:styleId="3E922ABD3E3258438D2FABD3F61AF3C0">
    <w:name w:val="3E922ABD3E3258438D2FABD3F61AF3C0"/>
  </w:style>
  <w:style w:type="paragraph" w:customStyle="1" w:styleId="88B73B53A413E541BD5E1B9DE7CE09D1">
    <w:name w:val="88B73B53A413E541BD5E1B9DE7CE09D1"/>
  </w:style>
  <w:style w:type="paragraph" w:customStyle="1" w:styleId="A770C84211478148A2D0EF5F4E0CA478">
    <w:name w:val="A770C84211478148A2D0EF5F4E0CA478"/>
  </w:style>
  <w:style w:type="paragraph" w:customStyle="1" w:styleId="6AC73410BA94814BBD3BF30833E68DE3">
    <w:name w:val="6AC73410BA94814BBD3BF30833E68DE3"/>
  </w:style>
  <w:style w:type="paragraph" w:customStyle="1" w:styleId="0DD114D605890440884495B4F9D2561B">
    <w:name w:val="0DD114D605890440884495B4F9D2561B"/>
  </w:style>
  <w:style w:type="paragraph" w:customStyle="1" w:styleId="BC9855887F6C9248882227C5E4D64A2B">
    <w:name w:val="BC9855887F6C9248882227C5E4D64A2B"/>
  </w:style>
  <w:style w:type="paragraph" w:customStyle="1" w:styleId="EDCCAA0D0AEDCF45B7FDF94CA1458D79">
    <w:name w:val="EDCCAA0D0AEDCF45B7FDF94CA1458D79"/>
  </w:style>
  <w:style w:type="paragraph" w:customStyle="1" w:styleId="4AE2474A4B70E24380BFBD42B735E783">
    <w:name w:val="4AE2474A4B70E24380BFBD42B735E783"/>
  </w:style>
  <w:style w:type="paragraph" w:customStyle="1" w:styleId="35C74ED93A4A6A449874F74E35E9CDB4">
    <w:name w:val="35C74ED93A4A6A449874F74E35E9CDB4"/>
  </w:style>
  <w:style w:type="character" w:styleId="SubtleReference">
    <w:name w:val="Subtle Reference"/>
    <w:basedOn w:val="DefaultParagraphFont"/>
    <w:uiPriority w:val="10"/>
    <w:qFormat/>
    <w:rsid w:val="00AE75F5"/>
    <w:rPr>
      <w:b/>
      <w:caps w:val="0"/>
      <w:smallCaps/>
      <w:color w:val="595959" w:themeColor="text1" w:themeTint="A6"/>
    </w:rPr>
  </w:style>
  <w:style w:type="paragraph" w:customStyle="1" w:styleId="F908D58381ADDD4C8723FD35CCE7E559">
    <w:name w:val="F908D58381ADDD4C8723FD35CCE7E559"/>
  </w:style>
  <w:style w:type="paragraph" w:customStyle="1" w:styleId="E007B787242AB947B1AC42CFA3AA22C1">
    <w:name w:val="E007B787242AB947B1AC42CFA3AA22C1"/>
  </w:style>
  <w:style w:type="paragraph" w:customStyle="1" w:styleId="4FBC7950F82EB847BBF553EA95A377D9">
    <w:name w:val="4FBC7950F82EB847BBF553EA95A377D9"/>
  </w:style>
  <w:style w:type="paragraph" w:customStyle="1" w:styleId="5186483F8EBA3543B21C77A00CC03111">
    <w:name w:val="5186483F8EBA3543B21C77A00CC03111"/>
  </w:style>
  <w:style w:type="paragraph" w:customStyle="1" w:styleId="DF31BD1F9B0CEE4E869DC4ECF66BEB18">
    <w:name w:val="DF31BD1F9B0CEE4E869DC4ECF66BEB18"/>
  </w:style>
  <w:style w:type="paragraph" w:customStyle="1" w:styleId="C53A73C7C2522C4AB971E39AC2BEA837">
    <w:name w:val="C53A73C7C2522C4AB971E39AC2BEA837"/>
  </w:style>
  <w:style w:type="paragraph" w:customStyle="1" w:styleId="2814CCFD277D34489A4BFEDD70486D00">
    <w:name w:val="2814CCFD277D34489A4BFEDD70486D00"/>
  </w:style>
  <w:style w:type="paragraph" w:customStyle="1" w:styleId="9D9F409789C4E1408CEE6387DA08F83D">
    <w:name w:val="9D9F409789C4E1408CEE6387DA08F83D"/>
  </w:style>
  <w:style w:type="paragraph" w:customStyle="1" w:styleId="B16CC9CD2B547448988E980A0D1F9CEC">
    <w:name w:val="B16CC9CD2B547448988E980A0D1F9CEC"/>
  </w:style>
  <w:style w:type="paragraph" w:customStyle="1" w:styleId="6DF99F6DE5933E4D906A4F970EC16083">
    <w:name w:val="6DF99F6DE5933E4D906A4F970EC16083"/>
  </w:style>
  <w:style w:type="paragraph" w:customStyle="1" w:styleId="D672F8A627FF004E9C0B745E307A4260">
    <w:name w:val="D672F8A627FF004E9C0B745E307A4260"/>
  </w:style>
  <w:style w:type="paragraph" w:customStyle="1" w:styleId="505A87FDF9FF3046835FA6A73E02DB06">
    <w:name w:val="505A87FDF9FF3046835FA6A73E02DB06"/>
  </w:style>
  <w:style w:type="paragraph" w:customStyle="1" w:styleId="F23DB3625619D44989E080F5C284B1DB">
    <w:name w:val="F23DB3625619D44989E080F5C284B1DB"/>
  </w:style>
  <w:style w:type="paragraph" w:customStyle="1" w:styleId="7A429087F3C5B942967B427D80ACC419">
    <w:name w:val="7A429087F3C5B942967B427D80ACC419"/>
  </w:style>
  <w:style w:type="paragraph" w:customStyle="1" w:styleId="BD950AD1E8880145843EBA634C706DD1">
    <w:name w:val="BD950AD1E8880145843EBA634C706DD1"/>
  </w:style>
  <w:style w:type="paragraph" w:customStyle="1" w:styleId="385D4D33C7B9D746B44D0FB5B02A5265">
    <w:name w:val="385D4D33C7B9D746B44D0FB5B02A5265"/>
  </w:style>
  <w:style w:type="paragraph" w:customStyle="1" w:styleId="A32BB10A4427CF4DA534F2DA045E7C1A">
    <w:name w:val="A32BB10A4427CF4DA534F2DA045E7C1A"/>
  </w:style>
  <w:style w:type="paragraph" w:customStyle="1" w:styleId="B745B1CA174E944286933148693A0335">
    <w:name w:val="B745B1CA174E944286933148693A0335"/>
  </w:style>
  <w:style w:type="paragraph" w:customStyle="1" w:styleId="EC754B6243BD4F4EB6BE9430A0ECF0CF">
    <w:name w:val="EC754B6243BD4F4EB6BE9430A0ECF0CF"/>
  </w:style>
  <w:style w:type="paragraph" w:customStyle="1" w:styleId="AE0500008B018444B863CAF021E186F4">
    <w:name w:val="AE0500008B018444B863CAF021E186F4"/>
  </w:style>
  <w:style w:type="paragraph" w:customStyle="1" w:styleId="68EEAD49B46B694CA65371AC85DA829B">
    <w:name w:val="68EEAD49B46B694CA65371AC85DA829B"/>
  </w:style>
  <w:style w:type="paragraph" w:customStyle="1" w:styleId="0AE2D6604F37184C9C7371195A1FF044">
    <w:name w:val="0AE2D6604F37184C9C7371195A1FF044"/>
  </w:style>
  <w:style w:type="paragraph" w:customStyle="1" w:styleId="F27548215FCBF04DB9ADE4C679E10F67">
    <w:name w:val="F27548215FCBF04DB9ADE4C679E10F67"/>
  </w:style>
  <w:style w:type="paragraph" w:customStyle="1" w:styleId="BC78E229AA9B1C4CACAD947BB94D9313">
    <w:name w:val="BC78E229AA9B1C4CACAD947BB94D9313"/>
  </w:style>
  <w:style w:type="paragraph" w:customStyle="1" w:styleId="61C39B9F7B19B142B9C5DBFBBD16C666">
    <w:name w:val="61C39B9F7B19B142B9C5DBFBBD16C666"/>
  </w:style>
  <w:style w:type="paragraph" w:customStyle="1" w:styleId="1F630EA19AED6C479D04B2267F999A20">
    <w:name w:val="1F630EA19AED6C479D04B2267F999A20"/>
  </w:style>
  <w:style w:type="paragraph" w:customStyle="1" w:styleId="6B94634566A7FD489852161A6659E082">
    <w:name w:val="6B94634566A7FD489852161A6659E082"/>
    <w:rsid w:val="00AE75F5"/>
  </w:style>
  <w:style w:type="paragraph" w:customStyle="1" w:styleId="B9EE9ADD4F0402439EE26C4AE56367F7">
    <w:name w:val="B9EE9ADD4F0402439EE26C4AE56367F7"/>
    <w:rsid w:val="00AE75F5"/>
  </w:style>
  <w:style w:type="paragraph" w:customStyle="1" w:styleId="EBA0F9B672BA6A46AFA3C7C2A3F54C2E">
    <w:name w:val="EBA0F9B672BA6A46AFA3C7C2A3F54C2E"/>
    <w:rsid w:val="00AE75F5"/>
  </w:style>
  <w:style w:type="paragraph" w:customStyle="1" w:styleId="ED25C75519F3714F94C3B3845D6FCF7F">
    <w:name w:val="ED25C75519F3714F94C3B3845D6FCF7F"/>
    <w:rsid w:val="00AE75F5"/>
  </w:style>
  <w:style w:type="paragraph" w:customStyle="1" w:styleId="F83BF2E42A6E2B4A9FF576929BA45AAB">
    <w:name w:val="F83BF2E42A6E2B4A9FF576929BA45AAB"/>
    <w:rsid w:val="00AE75F5"/>
  </w:style>
  <w:style w:type="paragraph" w:customStyle="1" w:styleId="C50921482EAEF04A9E7AA0D2C83991EA">
    <w:name w:val="C50921482EAEF04A9E7AA0D2C83991EA"/>
    <w:rsid w:val="00AE75F5"/>
  </w:style>
  <w:style w:type="paragraph" w:customStyle="1" w:styleId="6DCAC0CBF807144483F95E97E1F9EAAA">
    <w:name w:val="6DCAC0CBF807144483F95E97E1F9EAAA"/>
    <w:rsid w:val="00AE75F5"/>
  </w:style>
  <w:style w:type="paragraph" w:customStyle="1" w:styleId="D5370C0DF29B03469C5C2514556A1AF0">
    <w:name w:val="D5370C0DF29B03469C5C2514556A1AF0"/>
    <w:rsid w:val="00AE75F5"/>
  </w:style>
  <w:style w:type="paragraph" w:customStyle="1" w:styleId="17ED1D5E5044214E8DFF34831E49EDDA">
    <w:name w:val="17ED1D5E5044214E8DFF34831E49EDDA"/>
    <w:rsid w:val="00AE75F5"/>
  </w:style>
  <w:style w:type="paragraph" w:customStyle="1" w:styleId="09C7B2AF2B8EEE47A9D6CA8B7765F287">
    <w:name w:val="09C7B2AF2B8EEE47A9D6CA8B7765F287"/>
    <w:rsid w:val="00AE7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2022-08-18T15:30:00Z</dcterms:created>
  <dcterms:modified xsi:type="dcterms:W3CDTF">2022-09-06T14:49:00Z</dcterms:modified>
  <cp:category/>
</cp:coreProperties>
</file>